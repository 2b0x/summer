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工作总结</w:t>
      </w:r>
    </w:p>
    <w:p>
      <w:pPr>
        <w:pStyle w:val="2"/>
        <w:jc w:val="center"/>
        <w:rPr>
          <w:rFonts w:ascii="幼圆" w:hAnsi="幼圆" w:eastAsia="幼圆" w:cs="幼圆"/>
          <w:color w:val="000000"/>
          <w:spacing w:val="16"/>
          <w:szCs w:val="28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日</w:t>
      </w:r>
    </w:p>
    <w:p>
      <w:pPr>
        <w:pStyle w:val="13"/>
        <w:numPr>
          <w:numId w:val="0"/>
        </w:numPr>
        <w:autoSpaceDN w:val="0"/>
        <w:ind w:left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hint="eastAsia"/>
        </w:rPr>
        <w:t>工作概述</w:t>
      </w:r>
      <w:r>
        <w:rPr>
          <w:rFonts w:hint="eastAsia"/>
          <w:lang w:eastAsia="zh-CN"/>
        </w:rPr>
        <w:t>：</w:t>
      </w:r>
    </w:p>
    <w:p>
      <w:pPr>
        <w:ind w:firstLine="560" w:firstLineChars="20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这周只完成了上周的任务二，虽然已经努力了，但是还是没有完成这周任务，这周任务只写了一点点。学习了一点github，更熟悉其操作了，现在能够正确的上传文件了。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具体情况</w:t>
      </w:r>
    </w:p>
    <w:p>
      <w:pPr>
        <w:ind w:firstLine="560" w:firstLineChars="20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每天都会写一点任务，感觉进步还是不大，还是会写一会儿，看一会教程，因为会忘记该怎么写了。前两天主要学了一下ps，切了下图。后面几天学习了css，学了一点排版。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心得</w:t>
      </w:r>
    </w:p>
    <w:p>
      <w:pPr>
        <w:ind w:firstLine="560" w:firstLineChars="20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感觉任务难度增加的有点快，写起来有点困难，所以没有将这周任务做完，虽然进步不大，但有进步总是好的。在写代码的过程中，我发现工具还是挺重要的，好的工具能为我们省下很大的时间。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</w:t>
      </w:r>
    </w:p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下周计划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7月29日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计划概述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准备把上周的没写完任务写完，当然在写任务的过程中也会学习相关知识，然后在把这周任务写了，如果我写得过来。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具体安排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我把任务分为了四部分，每天写一部分，然后剩下的几天写下周任务。还是边写边学，学习相关知识。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CDCC90"/>
    <w:multiLevelType w:val="singleLevel"/>
    <w:tmpl w:val="C2CDCC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A7DB5"/>
    <w:rsid w:val="1A0A7DB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2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t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2018-07-30T03:34:00Z</dcterms:created>
  <dc:creator>☆飞花←砕叶(＞﹏＜)</dc:creator>
  <cp:lastModifiedBy>☆飞花←砕叶(＞﹏＜)</cp:lastModifiedBy>
  <dcterms:modified xsi:type="dcterms:W3CDTF">2018-07-30T04:10:06Z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